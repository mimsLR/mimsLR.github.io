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7AC5" w14:textId="3CE228B2" w:rsidR="00816216" w:rsidRDefault="00911C8A" w:rsidP="00141A4C">
      <w:pPr>
        <w:pStyle w:val="Title"/>
      </w:pPr>
      <w:r>
        <w:t>Logan Mims</w:t>
      </w:r>
    </w:p>
    <w:p w14:paraId="6B477D8E" w14:textId="55826950" w:rsidR="004948B7" w:rsidRDefault="00CD2F5E" w:rsidP="00141A4C">
      <w:r>
        <w:t>145 Patriot Point Drive Montevallo, AL 35115</w:t>
      </w:r>
      <w:r w:rsidR="00141A4C">
        <w:t> | </w:t>
      </w:r>
      <w:r>
        <w:t>(205) 299-</w:t>
      </w:r>
      <w:r w:rsidR="00911C8A">
        <w:t>26</w:t>
      </w:r>
      <w:r>
        <w:t>97</w:t>
      </w:r>
      <w:r w:rsidR="00141A4C">
        <w:t> | </w:t>
      </w:r>
      <w:hyperlink r:id="rId11" w:history="1">
        <w:r w:rsidR="001B3B61" w:rsidRPr="00041487">
          <w:rPr>
            <w:rStyle w:val="Hyperlink"/>
          </w:rPr>
          <w:t>lmims52@uab.edu</w:t>
        </w:r>
      </w:hyperlink>
      <w:r w:rsidR="004948B7">
        <w:t xml:space="preserve"> | </w:t>
      </w:r>
      <w:hyperlink r:id="rId12" w:history="1">
        <w:r w:rsidR="001B3B61">
          <w:rPr>
            <w:rStyle w:val="Hyperlink"/>
          </w:rPr>
          <w:t>LinkedIn</w:t>
        </w:r>
      </w:hyperlink>
    </w:p>
    <w:p w14:paraId="30A88DF3" w14:textId="77777777" w:rsidR="006270A9" w:rsidRPr="00DE6664" w:rsidRDefault="00CD2F5E" w:rsidP="00141A4C">
      <w:pPr>
        <w:pStyle w:val="Heading1"/>
        <w:rPr>
          <w:u w:val="single"/>
        </w:rPr>
      </w:pPr>
      <w:r w:rsidRPr="00DE6664">
        <w:rPr>
          <w:u w:val="single"/>
        </w:rPr>
        <w:t>Summary</w:t>
      </w:r>
    </w:p>
    <w:p w14:paraId="0922F476" w14:textId="635D1B48" w:rsidR="00284BDE" w:rsidRDefault="00703E1D">
      <w:r>
        <w:t>Flexible, autonomous</w:t>
      </w:r>
      <w:r w:rsidR="00284BDE">
        <w:t xml:space="preserve"> graduate </w:t>
      </w:r>
      <w:r>
        <w:t xml:space="preserve">with a B.A. in Computer Science </w:t>
      </w:r>
      <w:r w:rsidR="00284BDE">
        <w:t>seeking to</w:t>
      </w:r>
      <w:r>
        <w:t xml:space="preserve"> utilize skills and leverage experience to solve problems</w:t>
      </w:r>
      <w:r w:rsidR="00284BDE">
        <w:t>.</w:t>
      </w:r>
      <w:r>
        <w:t xml:space="preserve"> Inquisitive and motivated to learn from senior engineers and programmers while sharing ideas to promote growth.</w:t>
      </w:r>
      <w:r w:rsidR="00284BDE">
        <w:t xml:space="preserve"> Aspiring to obtain an entry level programming position with the skills I have gained through school and my personal projects. I have a passion for continuous improvement and want to use this energy to bring creative solutions to the table.</w:t>
      </w:r>
      <w:r>
        <w:t xml:space="preserve"> </w:t>
      </w:r>
    </w:p>
    <w:sdt>
      <w:sdtPr>
        <w:alias w:val="Education:"/>
        <w:tag w:val="Education:"/>
        <w:id w:val="807127995"/>
        <w:placeholder>
          <w:docPart w:val="23AE02AF034A43238A84D4D2E833C106"/>
        </w:placeholder>
        <w:temporary/>
        <w:showingPlcHdr/>
        <w15:appearance w15:val="hidden"/>
      </w:sdtPr>
      <w:sdtContent>
        <w:p w14:paraId="1FA1E610" w14:textId="77777777" w:rsidR="006270A9" w:rsidRDefault="009D5933">
          <w:pPr>
            <w:pStyle w:val="Heading1"/>
          </w:pPr>
          <w:r w:rsidRPr="00DE6664">
            <w:rPr>
              <w:u w:val="single"/>
            </w:rPr>
            <w:t>Education</w:t>
          </w:r>
        </w:p>
      </w:sdtContent>
    </w:sdt>
    <w:p w14:paraId="2103A50B" w14:textId="0B6B487E" w:rsidR="000E7450" w:rsidRPr="000E7450" w:rsidRDefault="000E7450" w:rsidP="000E7450">
      <w:pPr>
        <w:pStyle w:val="Heading2"/>
      </w:pPr>
      <w:r>
        <w:t xml:space="preserve">Bachelor of </w:t>
      </w:r>
      <w:r w:rsidR="001B3B61">
        <w:t>arts</w:t>
      </w:r>
      <w:r w:rsidR="009D5933">
        <w:t> | </w:t>
      </w:r>
      <w:r>
        <w:t>December 2022</w:t>
      </w:r>
      <w:r w:rsidR="009D5933">
        <w:t> | </w:t>
      </w:r>
      <w:r>
        <w:t>University of Alabama at Birmingham</w:t>
      </w:r>
    </w:p>
    <w:p w14:paraId="4A2A1F41" w14:textId="05EC7BB1" w:rsidR="000E7450" w:rsidRDefault="009D5933" w:rsidP="001B3B61">
      <w:pPr>
        <w:pStyle w:val="ListBullet"/>
      </w:pPr>
      <w:r>
        <w:t xml:space="preserve">Major: </w:t>
      </w:r>
      <w:r w:rsidR="001B3B61">
        <w:t>Computer Science</w:t>
      </w:r>
    </w:p>
    <w:p w14:paraId="5C51E34E" w14:textId="36E99FA0" w:rsidR="00703E1D" w:rsidRDefault="00703E1D" w:rsidP="001B3B61">
      <w:pPr>
        <w:pStyle w:val="ListBullet"/>
      </w:pPr>
      <w:r>
        <w:t xml:space="preserve">Minor: Psychology </w:t>
      </w:r>
    </w:p>
    <w:p w14:paraId="4CFDE9F6" w14:textId="1A4C0485" w:rsidR="006270A9" w:rsidRDefault="009D5933">
      <w:pPr>
        <w:pStyle w:val="ListBullet"/>
      </w:pPr>
      <w:r>
        <w:t xml:space="preserve">Related coursework: </w:t>
      </w:r>
      <w:r w:rsidR="001B3B61">
        <w:t xml:space="preserve">Python, Object-Oriented Programming, Web Development, Advanced Web Application Development, Algorithms </w:t>
      </w:r>
      <w:r w:rsidR="00834596">
        <w:t>&amp;</w:t>
      </w:r>
      <w:r w:rsidR="001B3B61">
        <w:t xml:space="preserve"> Data Structures, Assembly, Networking, Game Development, and Software Engineering.</w:t>
      </w:r>
    </w:p>
    <w:p w14:paraId="44056B0B" w14:textId="1D1E1B89" w:rsidR="006270A9" w:rsidRPr="00703E1D" w:rsidRDefault="00262E2C">
      <w:pPr>
        <w:pStyle w:val="Heading1"/>
        <w:rPr>
          <w:u w:val="single"/>
        </w:rPr>
      </w:pPr>
      <w:r w:rsidRPr="00703E1D">
        <w:rPr>
          <w:u w:val="single"/>
        </w:rPr>
        <w:t>Projects</w:t>
      </w:r>
    </w:p>
    <w:p w14:paraId="1EE85552" w14:textId="126782E2" w:rsidR="006270A9" w:rsidRDefault="00262E2C">
      <w:pPr>
        <w:pStyle w:val="Heading2"/>
      </w:pPr>
      <w:r>
        <w:t>Iot smart home (flask)</w:t>
      </w:r>
    </w:p>
    <w:p w14:paraId="3F826D92" w14:textId="07052BF8" w:rsidR="00262E2C" w:rsidRDefault="00262E2C" w:rsidP="00984CE8">
      <w:pPr>
        <w:pStyle w:val="ListBullet"/>
      </w:pPr>
      <w:r>
        <w:t>A full-stack website that gives users access to control</w:t>
      </w:r>
      <w:r w:rsidR="00703E1D">
        <w:t xml:space="preserve"> smart home</w:t>
      </w:r>
      <w:r>
        <w:t xml:space="preserve"> de</w:t>
      </w:r>
      <w:r w:rsidR="00703E1D">
        <w:t>vices such as lights, doors,</w:t>
      </w:r>
      <w:r>
        <w:t xml:space="preserve"> TVs</w:t>
      </w:r>
      <w:r w:rsidR="00703E1D">
        <w:t>, etc.</w:t>
      </w:r>
    </w:p>
    <w:p w14:paraId="219A7F05" w14:textId="2E7CD467" w:rsidR="00262E2C" w:rsidRDefault="00703E1D" w:rsidP="00984CE8">
      <w:pPr>
        <w:pStyle w:val="ListBullet"/>
      </w:pPr>
      <w:r>
        <w:t>Implemented graphs that track</w:t>
      </w:r>
      <w:r w:rsidR="00262E2C">
        <w:t xml:space="preserve"> and displays electricity and water </w:t>
      </w:r>
      <w:proofErr w:type="gramStart"/>
      <w:r w:rsidR="00262E2C">
        <w:t>usage</w:t>
      </w:r>
      <w:proofErr w:type="gramEnd"/>
    </w:p>
    <w:p w14:paraId="4EF2B04F" w14:textId="61384911" w:rsidR="00262E2C" w:rsidRDefault="00703E1D" w:rsidP="00984CE8">
      <w:pPr>
        <w:pStyle w:val="ListBullet"/>
      </w:pPr>
      <w:r>
        <w:t>Technology stack:</w:t>
      </w:r>
      <w:r w:rsidR="00262E2C">
        <w:t xml:space="preserve"> Python, Flask, PostgreSQL, Chart.js, HTML, and Bootstrap</w:t>
      </w:r>
    </w:p>
    <w:p w14:paraId="0C7D35BB" w14:textId="073B2F07" w:rsidR="006270A9" w:rsidRDefault="00262E2C">
      <w:pPr>
        <w:pStyle w:val="Heading2"/>
      </w:pPr>
      <w:r>
        <w:t>Drone farm assistant (java)</w:t>
      </w:r>
    </w:p>
    <w:p w14:paraId="69865AAF" w14:textId="1E7A5C66" w:rsidR="00262E2C" w:rsidRDefault="00E704D1" w:rsidP="001B29CF">
      <w:pPr>
        <w:pStyle w:val="ListBullet"/>
      </w:pPr>
      <w:r>
        <w:t>A JavaFX application that allows users to control a physical drone</w:t>
      </w:r>
      <w:r w:rsidR="00703E1D">
        <w:t xml:space="preserve"> through a ‘</w:t>
      </w:r>
      <w:proofErr w:type="gramStart"/>
      <w:r w:rsidR="00703E1D">
        <w:t>landscape</w:t>
      </w:r>
      <w:proofErr w:type="gramEnd"/>
      <w:r w:rsidR="00703E1D">
        <w:t>’</w:t>
      </w:r>
    </w:p>
    <w:p w14:paraId="66105E7C" w14:textId="5C965DBD" w:rsidR="00E704D1" w:rsidRDefault="00703E1D" w:rsidP="001B29CF">
      <w:pPr>
        <w:pStyle w:val="ListBullet"/>
      </w:pPr>
      <w:r>
        <w:t>Enabled the drone to visit specific areas as well as</w:t>
      </w:r>
      <w:r w:rsidR="00E704D1">
        <w:t xml:space="preserve"> scan the </w:t>
      </w:r>
      <w:r>
        <w:t xml:space="preserve">entirety of the </w:t>
      </w:r>
      <w:proofErr w:type="gramStart"/>
      <w:r>
        <w:t>farm</w:t>
      </w:r>
      <w:proofErr w:type="gramEnd"/>
      <w:r>
        <w:t xml:space="preserve"> </w:t>
      </w:r>
    </w:p>
    <w:p w14:paraId="63E92D80" w14:textId="18A69C0C" w:rsidR="00E704D1" w:rsidRDefault="00E704D1" w:rsidP="001B29CF">
      <w:pPr>
        <w:pStyle w:val="ListBullet"/>
      </w:pPr>
      <w:r>
        <w:t>The user al</w:t>
      </w:r>
      <w:r w:rsidR="00703E1D">
        <w:t>so had</w:t>
      </w:r>
      <w:r>
        <w:t xml:space="preserve"> access to manipulate items and containers</w:t>
      </w:r>
      <w:r w:rsidR="00703E1D">
        <w:t xml:space="preserve"> with the </w:t>
      </w:r>
      <w:proofErr w:type="gramStart"/>
      <w:r w:rsidR="00703E1D">
        <w:t>software</w:t>
      </w:r>
      <w:proofErr w:type="gramEnd"/>
    </w:p>
    <w:p w14:paraId="33B7D07F" w14:textId="33C147AB" w:rsidR="00E704D1" w:rsidRDefault="00703E1D" w:rsidP="001B29CF">
      <w:pPr>
        <w:pStyle w:val="ListBullet"/>
      </w:pPr>
      <w:r>
        <w:t>Technology stack:</w:t>
      </w:r>
      <w:r w:rsidR="00E704D1">
        <w:t xml:space="preserve"> JavaFX and </w:t>
      </w:r>
      <w:proofErr w:type="spellStart"/>
      <w:r w:rsidR="00E704D1">
        <w:t>TelloSDK</w:t>
      </w:r>
      <w:proofErr w:type="spellEnd"/>
      <w:r w:rsidR="00E704D1">
        <w:t xml:space="preserve"> </w:t>
      </w:r>
    </w:p>
    <w:p w14:paraId="4F505B64" w14:textId="6971EA16" w:rsidR="008A4D97" w:rsidRDefault="00E704D1" w:rsidP="008A4D97">
      <w:pPr>
        <w:pStyle w:val="Heading2"/>
      </w:pPr>
      <w:r>
        <w:t>QUiz game (html, css, javascript)</w:t>
      </w:r>
    </w:p>
    <w:p w14:paraId="53725D3E" w14:textId="270CE6CE" w:rsidR="00E704D1" w:rsidRDefault="00E704D1" w:rsidP="008A4D97">
      <w:pPr>
        <w:pStyle w:val="ListBullet"/>
      </w:pPr>
      <w:r>
        <w:t xml:space="preserve">A website that allows users to pick from a variety of categories and difficulties to take a </w:t>
      </w:r>
      <w:proofErr w:type="gramStart"/>
      <w:r>
        <w:t>quiz</w:t>
      </w:r>
      <w:proofErr w:type="gramEnd"/>
    </w:p>
    <w:p w14:paraId="5F5AB1A4" w14:textId="19FB260E" w:rsidR="00E704D1" w:rsidRDefault="00703E1D" w:rsidP="008A4D97">
      <w:pPr>
        <w:pStyle w:val="ListBullet"/>
      </w:pPr>
      <w:r>
        <w:t>The website utilizes</w:t>
      </w:r>
      <w:r w:rsidR="00E704D1">
        <w:t xml:space="preserve"> a databa</w:t>
      </w:r>
      <w:r>
        <w:t xml:space="preserve">se to store user </w:t>
      </w:r>
      <w:proofErr w:type="gramStart"/>
      <w:r>
        <w:t>information</w:t>
      </w:r>
      <w:proofErr w:type="gramEnd"/>
      <w:r>
        <w:t xml:space="preserve"> </w:t>
      </w:r>
    </w:p>
    <w:p w14:paraId="134F5AC9" w14:textId="44726F78" w:rsidR="00E704D1" w:rsidRDefault="00703E1D" w:rsidP="008A4D97">
      <w:pPr>
        <w:pStyle w:val="ListBullet"/>
      </w:pPr>
      <w:r>
        <w:t>Technology stack:</w:t>
      </w:r>
      <w:r w:rsidR="00E704D1">
        <w:t xml:space="preserve"> Bootstrap, SQLite, and JavaScript EJS</w:t>
      </w:r>
    </w:p>
    <w:p w14:paraId="5C483C70" w14:textId="60810CD2" w:rsidR="00282A90" w:rsidRDefault="00C309D4" w:rsidP="003A206F">
      <w:pPr>
        <w:pStyle w:val="Heading1"/>
        <w:rPr>
          <w:u w:val="single"/>
        </w:rPr>
      </w:pPr>
      <w:r>
        <w:rPr>
          <w:u w:val="single"/>
        </w:rPr>
        <w:t>Exp</w:t>
      </w:r>
      <w:r w:rsidR="002142BF">
        <w:rPr>
          <w:u w:val="single"/>
        </w:rPr>
        <w:t>erience</w:t>
      </w:r>
    </w:p>
    <w:p w14:paraId="5C80B2E4" w14:textId="47018BF4" w:rsidR="002142BF" w:rsidRDefault="004F3524" w:rsidP="002142BF">
      <w:pPr>
        <w:pStyle w:val="Heading2"/>
      </w:pPr>
      <w:r>
        <w:t>financial imaging</w:t>
      </w:r>
      <w:r w:rsidR="002142BF">
        <w:t xml:space="preserve"> </w:t>
      </w:r>
      <w:r>
        <w:t>(IT Specialist)</w:t>
      </w:r>
    </w:p>
    <w:p w14:paraId="5AA0AAF7" w14:textId="4D97619A" w:rsidR="002142BF" w:rsidRDefault="004123C1" w:rsidP="002142BF">
      <w:pPr>
        <w:pStyle w:val="ListBullet"/>
      </w:pPr>
      <w:r>
        <w:t xml:space="preserve">Designed and implemented HTML email solutions for clients with utility </w:t>
      </w:r>
      <w:proofErr w:type="spellStart"/>
      <w:proofErr w:type="gramStart"/>
      <w:r>
        <w:t>eBills</w:t>
      </w:r>
      <w:proofErr w:type="spellEnd"/>
      <w:proofErr w:type="gramEnd"/>
    </w:p>
    <w:p w14:paraId="2BD0B899" w14:textId="065F4C00" w:rsidR="008006AC" w:rsidRDefault="004F3524" w:rsidP="002142BF">
      <w:pPr>
        <w:pStyle w:val="ListBullet"/>
      </w:pPr>
      <w:r>
        <w:t xml:space="preserve">Managed customer data ensuring proper filing and execution of print </w:t>
      </w:r>
      <w:proofErr w:type="gramStart"/>
      <w:r>
        <w:t>jobs</w:t>
      </w:r>
      <w:proofErr w:type="gramEnd"/>
    </w:p>
    <w:p w14:paraId="595F349D" w14:textId="7C713BEA" w:rsidR="008006AC" w:rsidRDefault="008006AC" w:rsidP="002142BF">
      <w:pPr>
        <w:pStyle w:val="ListBullet"/>
      </w:pPr>
      <w:r>
        <w:t>P</w:t>
      </w:r>
      <w:r w:rsidR="004123C1">
        <w:t xml:space="preserve">erformed server and website maintenance </w:t>
      </w:r>
      <w:proofErr w:type="gramStart"/>
      <w:r w:rsidR="00F00AED">
        <w:t>routinely</w:t>
      </w:r>
      <w:proofErr w:type="gramEnd"/>
      <w:r w:rsidR="00F00AED">
        <w:t xml:space="preserve"> </w:t>
      </w:r>
    </w:p>
    <w:p w14:paraId="7DBF27BC" w14:textId="72F07BA7" w:rsidR="004123C1" w:rsidRDefault="004123C1" w:rsidP="002142BF">
      <w:pPr>
        <w:pStyle w:val="ListBullet"/>
      </w:pPr>
      <w:r>
        <w:t xml:space="preserve">Configured and maintained commercial printers for customer utility </w:t>
      </w:r>
      <w:proofErr w:type="gramStart"/>
      <w:r>
        <w:t>bills</w:t>
      </w:r>
      <w:proofErr w:type="gramEnd"/>
    </w:p>
    <w:p w14:paraId="5A0EFA7A" w14:textId="2593018F" w:rsidR="002142BF" w:rsidRPr="008006AC" w:rsidRDefault="004F3524" w:rsidP="00D96F3C">
      <w:pPr>
        <w:pStyle w:val="ListBullet"/>
      </w:pPr>
      <w:r>
        <w:t>Designed</w:t>
      </w:r>
      <w:r w:rsidR="002C7016">
        <w:t>/programmed</w:t>
      </w:r>
      <w:r>
        <w:t xml:space="preserve"> customer billing with </w:t>
      </w:r>
      <w:proofErr w:type="spellStart"/>
      <w:r w:rsidR="00F00AED">
        <w:t>Uluro</w:t>
      </w:r>
      <w:proofErr w:type="spellEnd"/>
      <w:r w:rsidR="00F00AED">
        <w:t xml:space="preserve">, Adobe Acrobat, and other in-house </w:t>
      </w:r>
      <w:proofErr w:type="gramStart"/>
      <w:r w:rsidR="00F00AED">
        <w:t>software</w:t>
      </w:r>
      <w:proofErr w:type="gramEnd"/>
    </w:p>
    <w:p w14:paraId="2CA1C7C0" w14:textId="3D1B52E7" w:rsidR="008A4D97" w:rsidRPr="00DE6664" w:rsidRDefault="00282A90" w:rsidP="003A206F">
      <w:pPr>
        <w:pStyle w:val="Heading1"/>
        <w:rPr>
          <w:u w:val="single"/>
        </w:rPr>
      </w:pPr>
      <w:r>
        <w:rPr>
          <w:u w:val="single"/>
        </w:rPr>
        <w:lastRenderedPageBreak/>
        <w:t>Skills</w:t>
      </w:r>
    </w:p>
    <w:p w14:paraId="10633B5C" w14:textId="0538C6DA" w:rsidR="008B08B3" w:rsidRDefault="008B08B3" w:rsidP="008B08B3">
      <w:pPr>
        <w:pStyle w:val="Heading2"/>
      </w:pPr>
      <w:r>
        <w:t>Programming languages</w:t>
      </w:r>
    </w:p>
    <w:p w14:paraId="7393BCF3" w14:textId="40A34E59" w:rsidR="008B08B3" w:rsidRDefault="008B08B3" w:rsidP="008B08B3">
      <w:pPr>
        <w:pStyle w:val="ListBullet"/>
      </w:pPr>
      <w:r>
        <w:t>HTML, CSS, JavaScript, Python, Java</w:t>
      </w:r>
    </w:p>
    <w:p w14:paraId="3D8D9179" w14:textId="51BE056E" w:rsidR="008B08B3" w:rsidRDefault="008B08B3" w:rsidP="008B08B3">
      <w:pPr>
        <w:pStyle w:val="Heading2"/>
      </w:pPr>
      <w:r>
        <w:t>Libraries/fram</w:t>
      </w:r>
      <w:r w:rsidR="00834596">
        <w:t>e</w:t>
      </w:r>
      <w:r>
        <w:t>works</w:t>
      </w:r>
    </w:p>
    <w:p w14:paraId="2DCC9A29" w14:textId="56BA49AF" w:rsidR="008B08B3" w:rsidRDefault="008B08B3" w:rsidP="008B08B3">
      <w:pPr>
        <w:pStyle w:val="ListBullet"/>
      </w:pPr>
      <w:r>
        <w:t>Bootstrap, jQuery, Node, Flask, MongoDB, MySQL</w:t>
      </w:r>
    </w:p>
    <w:p w14:paraId="43A9A5FA" w14:textId="6813072E" w:rsidR="008B08B3" w:rsidRDefault="008B08B3" w:rsidP="008B08B3">
      <w:pPr>
        <w:pStyle w:val="Heading2"/>
      </w:pPr>
      <w:r>
        <w:t>Tools/Platforms</w:t>
      </w:r>
    </w:p>
    <w:p w14:paraId="0A79A1EE" w14:textId="5AA6B4BA" w:rsidR="008B08B3" w:rsidRDefault="008B08B3" w:rsidP="008B08B3">
      <w:pPr>
        <w:pStyle w:val="ListBullet"/>
      </w:pPr>
      <w:r>
        <w:t>Git/GitHub, CMD, VS Code, IntelliJ, Eclipse, MS Office</w:t>
      </w:r>
      <w:r w:rsidR="004F3524">
        <w:t>, Adobe, Fusion Pro</w:t>
      </w:r>
    </w:p>
    <w:p w14:paraId="071E4146" w14:textId="77777777" w:rsidR="008006AC" w:rsidRDefault="008006AC" w:rsidP="008B08B3">
      <w:pPr>
        <w:pStyle w:val="ListBullet"/>
        <w:numPr>
          <w:ilvl w:val="0"/>
          <w:numId w:val="0"/>
        </w:numPr>
      </w:pPr>
    </w:p>
    <w:p w14:paraId="17AC98DD" w14:textId="77777777" w:rsidR="008A4D97" w:rsidRPr="001B29CF" w:rsidRDefault="008A4D97" w:rsidP="008A4D97">
      <w:pPr>
        <w:pStyle w:val="ListBullet"/>
        <w:numPr>
          <w:ilvl w:val="0"/>
          <w:numId w:val="0"/>
        </w:numPr>
        <w:ind w:left="216" w:hanging="216"/>
      </w:pPr>
    </w:p>
    <w:sectPr w:rsidR="008A4D97" w:rsidRPr="001B29CF" w:rsidSect="00617B26">
      <w:footerReference w:type="default" r:id="rId13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A8897" w14:textId="77777777" w:rsidR="009D6A70" w:rsidRDefault="009D6A70">
      <w:pPr>
        <w:spacing w:after="0"/>
      </w:pPr>
      <w:r>
        <w:separator/>
      </w:r>
    </w:p>
  </w:endnote>
  <w:endnote w:type="continuationSeparator" w:id="0">
    <w:p w14:paraId="4877DCCA" w14:textId="77777777" w:rsidR="009D6A70" w:rsidRDefault="009D6A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36EB1" w14:textId="0F7A93D1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3459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7CCC1" w14:textId="77777777" w:rsidR="009D6A70" w:rsidRDefault="009D6A70">
      <w:pPr>
        <w:spacing w:after="0"/>
      </w:pPr>
      <w:r>
        <w:separator/>
      </w:r>
    </w:p>
  </w:footnote>
  <w:footnote w:type="continuationSeparator" w:id="0">
    <w:p w14:paraId="68820775" w14:textId="77777777" w:rsidR="009D6A70" w:rsidRDefault="009D6A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F4E0C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84452261">
    <w:abstractNumId w:val="9"/>
  </w:num>
  <w:num w:numId="2" w16cid:durableId="413819674">
    <w:abstractNumId w:val="9"/>
    <w:lvlOverride w:ilvl="0">
      <w:startOverride w:val="1"/>
    </w:lvlOverride>
  </w:num>
  <w:num w:numId="3" w16cid:durableId="594485114">
    <w:abstractNumId w:val="9"/>
    <w:lvlOverride w:ilvl="0">
      <w:startOverride w:val="1"/>
    </w:lvlOverride>
  </w:num>
  <w:num w:numId="4" w16cid:durableId="2128086667">
    <w:abstractNumId w:val="9"/>
    <w:lvlOverride w:ilvl="0">
      <w:startOverride w:val="1"/>
    </w:lvlOverride>
  </w:num>
  <w:num w:numId="5" w16cid:durableId="1278871775">
    <w:abstractNumId w:val="8"/>
  </w:num>
  <w:num w:numId="6" w16cid:durableId="1780837881">
    <w:abstractNumId w:val="7"/>
  </w:num>
  <w:num w:numId="7" w16cid:durableId="35356245">
    <w:abstractNumId w:val="6"/>
  </w:num>
  <w:num w:numId="8" w16cid:durableId="775516776">
    <w:abstractNumId w:val="5"/>
  </w:num>
  <w:num w:numId="9" w16cid:durableId="692656499">
    <w:abstractNumId w:val="4"/>
  </w:num>
  <w:num w:numId="10" w16cid:durableId="913856744">
    <w:abstractNumId w:val="3"/>
  </w:num>
  <w:num w:numId="11" w16cid:durableId="1616012782">
    <w:abstractNumId w:val="2"/>
  </w:num>
  <w:num w:numId="12" w16cid:durableId="802817358">
    <w:abstractNumId w:val="1"/>
  </w:num>
  <w:num w:numId="13" w16cid:durableId="458036925">
    <w:abstractNumId w:val="0"/>
  </w:num>
  <w:num w:numId="14" w16cid:durableId="1818454703">
    <w:abstractNumId w:val="13"/>
  </w:num>
  <w:num w:numId="15" w16cid:durableId="714081355">
    <w:abstractNumId w:val="16"/>
  </w:num>
  <w:num w:numId="16" w16cid:durableId="1515996502">
    <w:abstractNumId w:val="12"/>
  </w:num>
  <w:num w:numId="17" w16cid:durableId="474951064">
    <w:abstractNumId w:val="15"/>
  </w:num>
  <w:num w:numId="18" w16cid:durableId="618873988">
    <w:abstractNumId w:val="10"/>
  </w:num>
  <w:num w:numId="19" w16cid:durableId="1485661053">
    <w:abstractNumId w:val="19"/>
  </w:num>
  <w:num w:numId="20" w16cid:durableId="967246579">
    <w:abstractNumId w:val="17"/>
  </w:num>
  <w:num w:numId="21" w16cid:durableId="1989943505">
    <w:abstractNumId w:val="11"/>
  </w:num>
  <w:num w:numId="22" w16cid:durableId="1884175119">
    <w:abstractNumId w:val="14"/>
  </w:num>
  <w:num w:numId="23" w16cid:durableId="2304287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F5E"/>
    <w:rsid w:val="000A4F59"/>
    <w:rsid w:val="000E7450"/>
    <w:rsid w:val="00100EA1"/>
    <w:rsid w:val="00130113"/>
    <w:rsid w:val="00141A4C"/>
    <w:rsid w:val="001B232B"/>
    <w:rsid w:val="001B29CF"/>
    <w:rsid w:val="001B3B61"/>
    <w:rsid w:val="002142BF"/>
    <w:rsid w:val="00262E2C"/>
    <w:rsid w:val="0028220F"/>
    <w:rsid w:val="00282A90"/>
    <w:rsid w:val="00284BDE"/>
    <w:rsid w:val="002C7016"/>
    <w:rsid w:val="00356C14"/>
    <w:rsid w:val="003A206F"/>
    <w:rsid w:val="003D2E91"/>
    <w:rsid w:val="00412113"/>
    <w:rsid w:val="004123C1"/>
    <w:rsid w:val="004948B7"/>
    <w:rsid w:val="004E6538"/>
    <w:rsid w:val="004F3524"/>
    <w:rsid w:val="00617B26"/>
    <w:rsid w:val="006270A9"/>
    <w:rsid w:val="00675956"/>
    <w:rsid w:val="00681034"/>
    <w:rsid w:val="00703E1D"/>
    <w:rsid w:val="0073627E"/>
    <w:rsid w:val="008006AC"/>
    <w:rsid w:val="0081296C"/>
    <w:rsid w:val="00816216"/>
    <w:rsid w:val="00834596"/>
    <w:rsid w:val="0087734B"/>
    <w:rsid w:val="008A037E"/>
    <w:rsid w:val="008A4D97"/>
    <w:rsid w:val="008B08B3"/>
    <w:rsid w:val="00911C8A"/>
    <w:rsid w:val="00984CE8"/>
    <w:rsid w:val="009D5933"/>
    <w:rsid w:val="009D6A70"/>
    <w:rsid w:val="00BA5650"/>
    <w:rsid w:val="00BD768D"/>
    <w:rsid w:val="00BF4E25"/>
    <w:rsid w:val="00C20667"/>
    <w:rsid w:val="00C309D4"/>
    <w:rsid w:val="00C61F8E"/>
    <w:rsid w:val="00CD2F5E"/>
    <w:rsid w:val="00D20984"/>
    <w:rsid w:val="00D96F3C"/>
    <w:rsid w:val="00DA403C"/>
    <w:rsid w:val="00DE6664"/>
    <w:rsid w:val="00E704D1"/>
    <w:rsid w:val="00E83E4B"/>
    <w:rsid w:val="00F0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3412F"/>
  <w15:chartTrackingRefBased/>
  <w15:docId w15:val="{7136D04A-245D-4703-9192-6E381F81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3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logan-mims-b2139523a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mims52@uab.edu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mims\Downloads\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AE02AF034A43238A84D4D2E833C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A4451-7A1E-454E-AC96-FAE5867D2C7B}"/>
      </w:docPartPr>
      <w:docPartBody>
        <w:p w:rsidR="009A0119" w:rsidRDefault="00C4749E">
          <w:pPr>
            <w:pStyle w:val="23AE02AF034A43238A84D4D2E833C10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C80"/>
    <w:rsid w:val="00485094"/>
    <w:rsid w:val="005C16FC"/>
    <w:rsid w:val="005D687E"/>
    <w:rsid w:val="009419F7"/>
    <w:rsid w:val="009A0119"/>
    <w:rsid w:val="00B96C80"/>
    <w:rsid w:val="00C4749E"/>
    <w:rsid w:val="00F6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AE02AF034A43238A84D4D2E833C106">
    <w:name w:val="23AE02AF034A43238A84D4D2E833C1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4A07FE3C5BA4C83F476FA9AAD9C27" ma:contentTypeVersion="13" ma:contentTypeDescription="Create a new document." ma:contentTypeScope="" ma:versionID="3c20867da6b65ab061fae72e11791405">
  <xsd:schema xmlns:xsd="http://www.w3.org/2001/XMLSchema" xmlns:xs="http://www.w3.org/2001/XMLSchema" xmlns:p="http://schemas.microsoft.com/office/2006/metadata/properties" xmlns:ns3="bda4881f-0bf8-49c9-99d5-e4e8a2c4f320" xmlns:ns4="ae6f618e-d93c-4238-b291-6db4de89ff32" targetNamespace="http://schemas.microsoft.com/office/2006/metadata/properties" ma:root="true" ma:fieldsID="3b20363dde928314986f8cd8b1b2b6ed" ns3:_="" ns4:_="">
    <xsd:import namespace="bda4881f-0bf8-49c9-99d5-e4e8a2c4f320"/>
    <xsd:import namespace="ae6f618e-d93c-4238-b291-6db4de89ff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4881f-0bf8-49c9-99d5-e4e8a2c4f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f618e-d93c-4238-b291-6db4de89ff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55C76-81E5-4FB8-ADAF-231D1DCDB8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F0BC08-9E58-4751-ABFE-B93882A13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4881f-0bf8-49c9-99d5-e4e8a2c4f320"/>
    <ds:schemaRef ds:uri="ae6f618e-d93c-4238-b291-6db4de89ff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D3DE2A-9850-47F7-BB4E-66C64936B9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596BE7-B221-4B95-9201-B644CA46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</Template>
  <TotalTime>32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Mims, Kristine Mikaella</dc:creator>
  <cp:keywords/>
  <cp:lastModifiedBy>Mims, Logan Ray</cp:lastModifiedBy>
  <cp:revision>7</cp:revision>
  <dcterms:created xsi:type="dcterms:W3CDTF">2022-12-08T17:13:00Z</dcterms:created>
  <dcterms:modified xsi:type="dcterms:W3CDTF">2023-04-02T00:12:00Z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0x010100B4E4A07FE3C5BA4C83F476FA9AAD9C27</vt:lpwstr>
  </property>
</Properties>
</file>